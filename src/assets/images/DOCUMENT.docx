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07477" w:rsidRDefault="00C07477" w:rsidP="00C07477">
      <w:pPr>
        <w:widowControl w:val="0"/>
        <w:contextualSpacing/>
        <w:jc w:val="center"/>
        <w:rPr>
          <w:rFonts w:ascii="Bitter Pro" w:hAnsi="Bitter Pro"/>
          <w:sz w:val="28"/>
          <w:szCs w:val="28"/>
          <w:lang w:val="fr-FR"/>
        </w:rPr>
      </w:pPr>
      <w:r>
        <w:rPr>
          <w:rFonts w:ascii="Bitter Pro" w:hAnsi="Bitter Pro"/>
          <w:sz w:val="28"/>
          <w:szCs w:val="28"/>
          <w:lang w:val="fr-FR"/>
        </w:rPr>
        <w:t>TITLE PAGE</w:t>
      </w:r>
    </w:p>
    <w:p w:rsidR="00C07477" w:rsidRDefault="00C07477">
      <w:pPr>
        <w:rPr>
          <w:rFonts w:ascii="Bitter Pro" w:hAnsi="Bitter Pro"/>
          <w:sz w:val="28"/>
          <w:szCs w:val="28"/>
          <w:lang w:val="fr-FR"/>
        </w:rPr>
      </w:pPr>
      <w:r>
        <w:rPr>
          <w:rFonts w:ascii="Bitter Pro" w:hAnsi="Bitter Pro"/>
          <w:sz w:val="28"/>
          <w:szCs w:val="28"/>
          <w:lang w:val="fr-FR"/>
        </w:rPr>
        <w:br w:type="page"/>
      </w:r>
    </w:p>
    <w:p w:rsidR="00C07477" w:rsidRDefault="00C07477" w:rsidP="00C07477">
      <w:pPr>
        <w:widowControl w:val="0"/>
        <w:contextualSpacing/>
        <w:jc w:val="center"/>
        <w:rPr>
          <w:rFonts w:ascii="Bitter Pro" w:hAnsi="Bitter Pro"/>
          <w:sz w:val="28"/>
          <w:szCs w:val="28"/>
          <w:lang w:val="fr-FR"/>
        </w:rPr>
      </w:pPr>
      <w:r>
        <w:rPr>
          <w:rFonts w:ascii="Bitter Pro" w:hAnsi="Bitter Pro"/>
          <w:sz w:val="28"/>
          <w:szCs w:val="28"/>
          <w:lang w:val="fr-FR"/>
        </w:rPr>
        <w:lastRenderedPageBreak/>
        <w:t>COPYRIGHT PAGE</w:t>
      </w:r>
    </w:p>
    <w:p w:rsidR="00C07477" w:rsidRDefault="00C07477">
      <w:pPr>
        <w:rPr>
          <w:rFonts w:ascii="Bitter Pro" w:hAnsi="Bitter Pro"/>
          <w:sz w:val="28"/>
          <w:szCs w:val="28"/>
          <w:lang w:val="fr-FR"/>
        </w:rPr>
      </w:pPr>
      <w:r>
        <w:rPr>
          <w:rFonts w:ascii="Bitter Pro" w:hAnsi="Bitter Pro"/>
          <w:sz w:val="28"/>
          <w:szCs w:val="28"/>
          <w:lang w:val="fr-FR"/>
        </w:rPr>
        <w:br w:type="page"/>
      </w:r>
    </w:p>
    <w:p w:rsidR="00CE355D" w:rsidRDefault="00C07477" w:rsidP="00C07477">
      <w:pPr>
        <w:widowControl w:val="0"/>
        <w:contextualSpacing/>
        <w:jc w:val="center"/>
        <w:rPr>
          <w:rFonts w:ascii="Bitter Pro" w:hAnsi="Bitter Pro"/>
          <w:sz w:val="28"/>
          <w:szCs w:val="28"/>
          <w:lang w:val="fr-FR"/>
        </w:rPr>
      </w:pPr>
      <w:r>
        <w:rPr>
          <w:rFonts w:ascii="Bitter Pro" w:hAnsi="Bitter Pro"/>
          <w:sz w:val="28"/>
          <w:szCs w:val="28"/>
          <w:lang w:val="fr-FR"/>
        </w:rPr>
        <w:lastRenderedPageBreak/>
        <w:t>CHAPTER 1</w:t>
      </w:r>
    </w:p>
    <w:p w:rsidR="00C07477" w:rsidRPr="00C07477" w:rsidRDefault="00C07477" w:rsidP="00C07477">
      <w:pPr>
        <w:rPr>
          <w:rFonts w:ascii="Bitter Pro" w:hAnsi="Bitter Pro"/>
          <w:sz w:val="28"/>
          <w:szCs w:val="28"/>
          <w:lang w:val="fr-FR"/>
        </w:rPr>
      </w:pPr>
    </w:p>
    <w:p w:rsidR="00C07477" w:rsidRPr="00C07477" w:rsidRDefault="00C07477" w:rsidP="00C07477">
      <w:pPr>
        <w:rPr>
          <w:rFonts w:ascii="Bitter Pro" w:hAnsi="Bitter Pro"/>
          <w:sz w:val="28"/>
          <w:szCs w:val="28"/>
          <w:lang w:val="fr-FR"/>
        </w:rPr>
      </w:pPr>
    </w:p>
    <w:p w:rsidR="00C07477" w:rsidRPr="00C07477" w:rsidRDefault="00C07477" w:rsidP="00C07477">
      <w:pPr>
        <w:rPr>
          <w:rFonts w:ascii="Bitter Pro" w:hAnsi="Bitter Pro"/>
          <w:sz w:val="28"/>
          <w:szCs w:val="28"/>
          <w:lang w:val="fr-FR"/>
        </w:rPr>
      </w:pPr>
    </w:p>
    <w:p w:rsidR="00C07477" w:rsidRPr="00C07477" w:rsidRDefault="00C07477" w:rsidP="00C07477">
      <w:pPr>
        <w:rPr>
          <w:rFonts w:ascii="Bitter Pro" w:hAnsi="Bitter Pro"/>
          <w:sz w:val="28"/>
          <w:szCs w:val="28"/>
          <w:lang w:val="fr-FR"/>
        </w:rPr>
      </w:pPr>
    </w:p>
    <w:p w:rsidR="00C07477" w:rsidRPr="00C07477" w:rsidRDefault="00C07477" w:rsidP="00C07477">
      <w:pPr>
        <w:rPr>
          <w:rFonts w:ascii="Bitter Pro" w:hAnsi="Bitter Pro"/>
          <w:sz w:val="28"/>
          <w:szCs w:val="28"/>
          <w:lang w:val="fr-FR"/>
        </w:rPr>
      </w:pPr>
    </w:p>
    <w:p w:rsidR="00C07477" w:rsidRPr="00C07477" w:rsidRDefault="00C07477" w:rsidP="00C07477">
      <w:pPr>
        <w:rPr>
          <w:rFonts w:ascii="Bitter Pro" w:hAnsi="Bitter Pro"/>
          <w:sz w:val="28"/>
          <w:szCs w:val="28"/>
          <w:lang w:val="fr-FR"/>
        </w:rPr>
      </w:pPr>
    </w:p>
    <w:p w:rsidR="00C07477" w:rsidRDefault="00C07477" w:rsidP="00C07477">
      <w:pPr>
        <w:rPr>
          <w:rFonts w:ascii="Bitter Pro" w:hAnsi="Bitter Pro"/>
          <w:sz w:val="28"/>
          <w:szCs w:val="28"/>
          <w:lang w:val="fr-FR"/>
        </w:rPr>
      </w:pPr>
    </w:p>
    <w:p w:rsidR="00C07477" w:rsidRPr="00C07477" w:rsidRDefault="00C07477" w:rsidP="00C07477">
      <w:pPr>
        <w:tabs>
          <w:tab w:val="left" w:pos="4100"/>
        </w:tabs>
        <w:rPr>
          <w:rFonts w:ascii="Bitter Pro" w:hAnsi="Bitter Pro"/>
          <w:sz w:val="28"/>
          <w:szCs w:val="28"/>
          <w:lang w:val="fr-FR"/>
        </w:rPr>
      </w:pPr>
      <w:r>
        <w:rPr>
          <w:rFonts w:ascii="Bitter Pro" w:hAnsi="Bitter Pro"/>
          <w:sz w:val="28"/>
          <w:szCs w:val="28"/>
          <w:lang w:val="fr-FR"/>
        </w:rPr>
        <w:tab/>
      </w:r>
    </w:p>
    <w:sectPr w:rsidR="00C07477" w:rsidRPr="00C07477" w:rsidSect="00EA4C88">
      <w:pgSz w:w="8280" w:h="12600"/>
      <w:pgMar w:top="720" w:right="720" w:bottom="720" w:left="720" w:header="720" w:footer="720" w:gutter="432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E42E0262-CCD3-DD49-8C75-754002B351A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2F0B4FB-BB31-D647-BC29-0BAA9DFA531D}"/>
    <w:embedBold r:id="rId3" w:fontKey="{26367767-B887-FE4A-BE69-EEA94315D2CF}"/>
    <w:embedItalic r:id="rId4" w:fontKey="{11F67798-95DF-FC48-A9F8-79E46423B133}"/>
    <w:embedBoldItalic r:id="rId5" w:fontKey="{E80710D3-93F7-424A-89C5-DF02997F555F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6" w:fontKey="{43284C93-E5F6-B247-9C9C-9C5EDAA654F4}"/>
    <w:embedBold r:id="rId7" w:fontKey="{6302C4A2-31B4-0544-B7B7-70F444B13CD9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4FF7D241-F7B9-F34D-8007-285CE7BF8404}"/>
    <w:embedItalic r:id="rId9" w:fontKey="{84CCB14C-F6DA-0D48-9153-A1A589226A7D}"/>
  </w:font>
  <w:font w:name="Bitter Pro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10" w:fontKey="{0323DA3A-D8D3-214B-A738-887F21804CD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attachedTemplate r:id="rId1"/>
  <w:defaultTabStop w:val="142"/>
  <w:evenAndOddHeaders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7477"/>
    <w:rsid w:val="000057E9"/>
    <w:rsid w:val="00056B91"/>
    <w:rsid w:val="00121E6A"/>
    <w:rsid w:val="001C03CB"/>
    <w:rsid w:val="002C7E29"/>
    <w:rsid w:val="002F0A80"/>
    <w:rsid w:val="00376A92"/>
    <w:rsid w:val="006C7DA8"/>
    <w:rsid w:val="007A44D2"/>
    <w:rsid w:val="008E7598"/>
    <w:rsid w:val="00B95BBB"/>
    <w:rsid w:val="00C07477"/>
    <w:rsid w:val="00C21896"/>
    <w:rsid w:val="00C516FC"/>
    <w:rsid w:val="00CB1925"/>
    <w:rsid w:val="00CE355D"/>
    <w:rsid w:val="00D35141"/>
    <w:rsid w:val="00DC2B73"/>
    <w:rsid w:val="00E2404C"/>
    <w:rsid w:val="00EA4C88"/>
    <w:rsid w:val="00FB1E91"/>
    <w:rsid w:val="00FB5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645BC0"/>
  <w14:defaultImageDpi w14:val="32767"/>
  <w15:chartTrackingRefBased/>
  <w15:docId w15:val="{03909F8D-AAB6-0A4B-85C3-68E4CB648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8E7598"/>
    <w:rPr>
      <w:rFonts w:ascii="Garamond" w:hAnsi="Garamond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7598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8E7598"/>
    <w:pPr>
      <w:keepNext/>
      <w:suppressAutoHyphens/>
      <w:spacing w:before="240" w:after="60"/>
      <w:outlineLvl w:val="1"/>
    </w:pPr>
    <w:rPr>
      <w:rFonts w:eastAsiaTheme="majorEastAsia" w:cstheme="majorBidi"/>
      <w:b/>
      <w:bCs/>
      <w:iCs/>
      <w:sz w:val="32"/>
      <w:szCs w:val="28"/>
      <w:lang w:eastAsia="ar-SA"/>
    </w:rPr>
  </w:style>
  <w:style w:type="paragraph" w:styleId="Heading3">
    <w:name w:val="heading 3"/>
    <w:basedOn w:val="Normal"/>
    <w:next w:val="Normal"/>
    <w:link w:val="Heading3Char"/>
    <w:unhideWhenUsed/>
    <w:qFormat/>
    <w:rsid w:val="008E7598"/>
    <w:pPr>
      <w:keepNext/>
      <w:suppressAutoHyphens/>
      <w:spacing w:before="240" w:after="60"/>
      <w:outlineLvl w:val="2"/>
    </w:pPr>
    <w:rPr>
      <w:rFonts w:eastAsiaTheme="majorEastAsia" w:cstheme="majorBidi"/>
      <w:b/>
      <w:bCs/>
      <w:sz w:val="28"/>
      <w:szCs w:val="26"/>
      <w:lang w:eastAsia="ar-SA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8E759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8E7598"/>
    <w:rPr>
      <w:rFonts w:ascii="Garamond" w:eastAsiaTheme="majorEastAsia" w:hAnsi="Garamond" w:cstheme="majorBidi"/>
      <w:b/>
      <w:bCs/>
      <w:iCs/>
      <w:sz w:val="32"/>
      <w:szCs w:val="28"/>
      <w:lang w:eastAsia="ar-SA"/>
    </w:rPr>
  </w:style>
  <w:style w:type="character" w:customStyle="1" w:styleId="Heading3Char">
    <w:name w:val="Heading 3 Char"/>
    <w:basedOn w:val="DefaultParagraphFont"/>
    <w:link w:val="Heading3"/>
    <w:rsid w:val="008E7598"/>
    <w:rPr>
      <w:rFonts w:ascii="Garamond" w:eastAsiaTheme="majorEastAsia" w:hAnsi="Garamond" w:cstheme="majorBidi"/>
      <w:b/>
      <w:bCs/>
      <w:sz w:val="28"/>
      <w:szCs w:val="26"/>
      <w:lang w:eastAsia="ar-SA"/>
    </w:rPr>
  </w:style>
  <w:style w:type="paragraph" w:styleId="BodyText">
    <w:name w:val="Body Text"/>
    <w:basedOn w:val="Normal"/>
    <w:link w:val="BodyTextChar"/>
    <w:autoRedefine/>
    <w:uiPriority w:val="99"/>
    <w:semiHidden/>
    <w:qFormat/>
    <w:rsid w:val="00E2404C"/>
    <w:rPr>
      <w:rFonts w:cs="Times New Roman"/>
      <w:sz w:val="28"/>
    </w:rPr>
  </w:style>
  <w:style w:type="character" w:customStyle="1" w:styleId="BodyTextChar">
    <w:name w:val="Body Text Char"/>
    <w:link w:val="BodyText"/>
    <w:uiPriority w:val="99"/>
    <w:semiHidden/>
    <w:rsid w:val="00E2404C"/>
    <w:rPr>
      <w:rFonts w:cs="Times New Roman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759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8E7598"/>
    <w:rPr>
      <w:rFonts w:ascii="Garamond" w:eastAsiaTheme="majorEastAsia" w:hAnsi="Garamond" w:cstheme="majorBidi"/>
      <w:b/>
      <w:color w:val="000000" w:themeColor="text1"/>
      <w:sz w:val="36"/>
      <w:szCs w:val="32"/>
    </w:rPr>
  </w:style>
  <w:style w:type="paragraph" w:styleId="ListParagraph">
    <w:name w:val="List Paragraph"/>
    <w:basedOn w:val="Normal"/>
    <w:uiPriority w:val="34"/>
    <w:qFormat/>
    <w:rsid w:val="008E75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jat1984/Desktop/Documen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Document.dotx</Template>
  <TotalTime>3</TotalTime>
  <Pages>3</Pages>
  <Words>7</Words>
  <Characters>42</Characters>
  <Application>Microsoft Office Word</Application>
  <DocSecurity>0</DocSecurity>
  <Lines>1</Lines>
  <Paragraphs>1</Paragraphs>
  <ScaleCrop>false</ScaleCrop>
  <Company>Lulu Press</Company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J. A. Trepanier</dc:creator>
  <cp:keywords/>
  <dc:description/>
  <cp:lastModifiedBy>David Trepanier</cp:lastModifiedBy>
  <cp:revision>1</cp:revision>
  <dcterms:created xsi:type="dcterms:W3CDTF">2023-10-26T04:48:00Z</dcterms:created>
  <dcterms:modified xsi:type="dcterms:W3CDTF">2023-10-26T04:51:00Z</dcterms:modified>
</cp:coreProperties>
</file>